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02C1" w14:textId="27C03202" w:rsidR="00307C76" w:rsidRDefault="00EF46F3" w:rsidP="00790B29">
      <w:pPr>
        <w:pStyle w:val="Title"/>
        <w:jc w:val="left"/>
      </w:pPr>
      <w:r>
        <w:t>ChatGPT</w:t>
      </w:r>
      <w:r w:rsidR="00946CBA">
        <w:t>/LLM</w:t>
      </w:r>
      <w:r>
        <w:t xml:space="preserve"> Log</w:t>
      </w:r>
      <w:r w:rsidR="00DF64BA">
        <w:t xml:space="preserve">  - Document all prompts and output</w:t>
      </w:r>
    </w:p>
    <w:p w14:paraId="23245E50" w14:textId="7C677CAA" w:rsidR="00394B1E" w:rsidRPr="00946CBA" w:rsidRDefault="0093592B" w:rsidP="00790B29">
      <w:pPr>
        <w:rPr>
          <w:color w:val="FF0000"/>
        </w:rPr>
      </w:pPr>
      <w:r w:rsidRPr="00946CBA">
        <w:rPr>
          <w:color w:val="FF0000"/>
        </w:rPr>
        <w:t xml:space="preserve">PUT YOUR </w:t>
      </w:r>
      <w:r w:rsidR="004F3CBA" w:rsidRPr="00946CBA">
        <w:rPr>
          <w:color w:val="FF0000"/>
        </w:rPr>
        <w:t>FULL</w:t>
      </w:r>
      <w:r w:rsidRPr="00946CBA">
        <w:rPr>
          <w:color w:val="FF0000"/>
        </w:rPr>
        <w:t xml:space="preserve"> NAME HERE</w:t>
      </w:r>
    </w:p>
    <w:p w14:paraId="05E7A0BA" w14:textId="220DAA5B" w:rsidR="00DF7A63" w:rsidRDefault="00DF7A63"/>
    <w:p w14:paraId="014D340A" w14:textId="09D201FB" w:rsidR="00DF7A63" w:rsidRDefault="00DF7A63"/>
    <w:p w14:paraId="58A2C350" w14:textId="772BC431" w:rsidR="00DF7A63" w:rsidRPr="00946CBA" w:rsidRDefault="00DF7A63"/>
    <w:p w14:paraId="0BB2FA7C" w14:textId="46DA9806" w:rsidR="00DF7A63" w:rsidRDefault="00946CBA" w:rsidP="00DF7A63">
      <w:r>
        <w:t>Do your best to copy and paste all prompts and output into this document.</w:t>
      </w:r>
    </w:p>
    <w:p w14:paraId="655A2A01" w14:textId="77777777" w:rsidR="00946CBA" w:rsidRPr="00946CBA" w:rsidRDefault="00946CBA" w:rsidP="00DF7A63"/>
    <w:p w14:paraId="6C401C8B" w14:textId="77777777" w:rsidR="00DF7A63" w:rsidRPr="00946CBA" w:rsidRDefault="00DF7A63" w:rsidP="00DF7A63"/>
    <w:p w14:paraId="248F485D" w14:textId="77777777" w:rsidR="00DF7A63" w:rsidRPr="00946CBA" w:rsidRDefault="00DF7A63"/>
    <w:sectPr w:rsidR="00DF7A63" w:rsidRPr="00946CBA" w:rsidSect="00AC5472">
      <w:headerReference w:type="even" r:id="rId8"/>
      <w:headerReference w:type="default" r:id="rId9"/>
      <w:footerReference w:type="even" r:id="rId10"/>
      <w:footerReference w:type="default" r:id="rId11"/>
      <w:footnotePr>
        <w:numRestart w:val="eachPage"/>
      </w:footnotePr>
      <w:endnotePr>
        <w:numFmt w:val="decimal"/>
      </w:endnotePr>
      <w:pgSz w:w="12240" w:h="15840" w:code="1"/>
      <w:pgMar w:top="1872" w:right="1440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9E0EB" w14:textId="77777777" w:rsidR="00984075" w:rsidRDefault="00984075">
      <w:r>
        <w:separator/>
      </w:r>
    </w:p>
  </w:endnote>
  <w:endnote w:type="continuationSeparator" w:id="0">
    <w:p w14:paraId="3385FEAE" w14:textId="77777777" w:rsidR="00984075" w:rsidRDefault="0098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1A9BD" w14:textId="77777777" w:rsidR="00307C76" w:rsidRDefault="00307C76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CD9976C" w14:textId="77777777" w:rsidR="00307C76" w:rsidRDefault="00307C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DF7BD" w14:textId="77777777" w:rsidR="00307C76" w:rsidRDefault="00307C76">
    <w:pPr>
      <w:pStyle w:val="Footer"/>
      <w:framePr w:wrap="around" w:vAnchor="text" w:hAnchor="margin" w:xAlign="right" w:y="1"/>
    </w:pPr>
  </w:p>
  <w:p w14:paraId="0125D31F" w14:textId="77777777" w:rsidR="00307C76" w:rsidRDefault="00307C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5AFAB" w14:textId="77777777" w:rsidR="00984075" w:rsidRDefault="00984075">
      <w:r>
        <w:separator/>
      </w:r>
    </w:p>
  </w:footnote>
  <w:footnote w:type="continuationSeparator" w:id="0">
    <w:p w14:paraId="008479CD" w14:textId="77777777" w:rsidR="00984075" w:rsidRDefault="00984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DACFC" w14:textId="77777777" w:rsidR="00307C76" w:rsidRDefault="00307C7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5B22BE4" w14:textId="77777777" w:rsidR="00307C76" w:rsidRDefault="00307C7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5BD98" w14:textId="77777777" w:rsidR="00307C76" w:rsidRDefault="004964C4" w:rsidP="004964C4">
    <w:pP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7ED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5AE"/>
    <w:multiLevelType w:val="multilevel"/>
    <w:tmpl w:val="9D42969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810565"/>
    <w:multiLevelType w:val="hybridMultilevel"/>
    <w:tmpl w:val="F566D3AA"/>
    <w:lvl w:ilvl="0" w:tplc="C8F634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FA504B"/>
    <w:multiLevelType w:val="multilevel"/>
    <w:tmpl w:val="BAD4E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FA2280"/>
    <w:multiLevelType w:val="multilevel"/>
    <w:tmpl w:val="4BE27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676AE2"/>
    <w:multiLevelType w:val="multilevel"/>
    <w:tmpl w:val="639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41B5"/>
    <w:multiLevelType w:val="multilevel"/>
    <w:tmpl w:val="FB3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82F43"/>
    <w:multiLevelType w:val="hybridMultilevel"/>
    <w:tmpl w:val="A0F08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830B1"/>
    <w:multiLevelType w:val="multilevel"/>
    <w:tmpl w:val="76F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558A"/>
    <w:multiLevelType w:val="hybridMultilevel"/>
    <w:tmpl w:val="3FE0D424"/>
    <w:lvl w:ilvl="0" w:tplc="A79450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D2074"/>
    <w:multiLevelType w:val="multilevel"/>
    <w:tmpl w:val="8F4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718DF"/>
    <w:multiLevelType w:val="multilevel"/>
    <w:tmpl w:val="968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45446"/>
    <w:multiLevelType w:val="hybridMultilevel"/>
    <w:tmpl w:val="7270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5180">
    <w:abstractNumId w:val="0"/>
  </w:num>
  <w:num w:numId="2" w16cid:durableId="1186019531">
    <w:abstractNumId w:val="3"/>
  </w:num>
  <w:num w:numId="3" w16cid:durableId="1895775503">
    <w:abstractNumId w:val="2"/>
  </w:num>
  <w:num w:numId="4" w16cid:durableId="650335005">
    <w:abstractNumId w:val="10"/>
  </w:num>
  <w:num w:numId="5" w16cid:durableId="1695954740">
    <w:abstractNumId w:val="7"/>
  </w:num>
  <w:num w:numId="6" w16cid:durableId="2078238788">
    <w:abstractNumId w:val="4"/>
  </w:num>
  <w:num w:numId="7" w16cid:durableId="485780586">
    <w:abstractNumId w:val="9"/>
  </w:num>
  <w:num w:numId="8" w16cid:durableId="2042317461">
    <w:abstractNumId w:val="5"/>
  </w:num>
  <w:num w:numId="9" w16cid:durableId="1192259208">
    <w:abstractNumId w:val="6"/>
  </w:num>
  <w:num w:numId="10" w16cid:durableId="634914933">
    <w:abstractNumId w:val="8"/>
  </w:num>
  <w:num w:numId="11" w16cid:durableId="642465573">
    <w:abstractNumId w:val="11"/>
  </w:num>
  <w:num w:numId="12" w16cid:durableId="80701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76"/>
    <w:rsid w:val="000B6A49"/>
    <w:rsid w:val="00136056"/>
    <w:rsid w:val="0018660C"/>
    <w:rsid w:val="001B51D8"/>
    <w:rsid w:val="002B16B9"/>
    <w:rsid w:val="002C1899"/>
    <w:rsid w:val="00307C76"/>
    <w:rsid w:val="00365291"/>
    <w:rsid w:val="00374322"/>
    <w:rsid w:val="003931C4"/>
    <w:rsid w:val="00394B1E"/>
    <w:rsid w:val="003A2F0F"/>
    <w:rsid w:val="004364E8"/>
    <w:rsid w:val="004964C4"/>
    <w:rsid w:val="004F3CBA"/>
    <w:rsid w:val="00544653"/>
    <w:rsid w:val="00550902"/>
    <w:rsid w:val="00587681"/>
    <w:rsid w:val="005B2722"/>
    <w:rsid w:val="005E0606"/>
    <w:rsid w:val="005E1425"/>
    <w:rsid w:val="005E7C13"/>
    <w:rsid w:val="006419AC"/>
    <w:rsid w:val="006F0F03"/>
    <w:rsid w:val="00780077"/>
    <w:rsid w:val="00790B29"/>
    <w:rsid w:val="007E04E0"/>
    <w:rsid w:val="00804817"/>
    <w:rsid w:val="0090153F"/>
    <w:rsid w:val="0091562A"/>
    <w:rsid w:val="0093592B"/>
    <w:rsid w:val="00946CBA"/>
    <w:rsid w:val="00984075"/>
    <w:rsid w:val="009A307F"/>
    <w:rsid w:val="00A07608"/>
    <w:rsid w:val="00A45F44"/>
    <w:rsid w:val="00A81193"/>
    <w:rsid w:val="00AC5472"/>
    <w:rsid w:val="00B64F25"/>
    <w:rsid w:val="00B70F8B"/>
    <w:rsid w:val="00BB6CD1"/>
    <w:rsid w:val="00BE7ED0"/>
    <w:rsid w:val="00C6008C"/>
    <w:rsid w:val="00CA7C64"/>
    <w:rsid w:val="00CD49F1"/>
    <w:rsid w:val="00D728EA"/>
    <w:rsid w:val="00D74A74"/>
    <w:rsid w:val="00DB11DC"/>
    <w:rsid w:val="00DB3D3E"/>
    <w:rsid w:val="00DE6347"/>
    <w:rsid w:val="00DF64BA"/>
    <w:rsid w:val="00DF7A63"/>
    <w:rsid w:val="00EC20BD"/>
    <w:rsid w:val="00EF46F3"/>
    <w:rsid w:val="00F608CA"/>
    <w:rsid w:val="00FA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F35F0"/>
  <w15:chartTrackingRefBased/>
  <w15:docId w15:val="{0185BA1A-39FC-4FA8-9282-55306E8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547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240" w:after="24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spacing w:before="139" w:after="74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pPr>
      <w:jc w:val="center"/>
    </w:pPr>
  </w:style>
  <w:style w:type="paragraph" w:styleId="Header">
    <w:name w:val="header"/>
    <w:basedOn w:val="Normal"/>
    <w:rsid w:val="00496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64C4"/>
  </w:style>
  <w:style w:type="paragraph" w:styleId="Title">
    <w:name w:val="Title"/>
    <w:basedOn w:val="Normal"/>
    <w:next w:val="Normal"/>
    <w:link w:val="TitleChar"/>
    <w:qFormat/>
    <w:rsid w:val="00790B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90B2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ode">
    <w:name w:val="Code"/>
    <w:basedOn w:val="Normal"/>
    <w:link w:val="CodeChar"/>
    <w:qFormat/>
    <w:rsid w:val="00DB3D3E"/>
    <w:rPr>
      <w:rFonts w:ascii="Courier New" w:hAnsi="Courier New"/>
    </w:rPr>
  </w:style>
  <w:style w:type="table" w:styleId="TableGrid">
    <w:name w:val="Table Grid"/>
    <w:basedOn w:val="TableNormal"/>
    <w:rsid w:val="00365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DB3D3E"/>
    <w:rPr>
      <w:rFonts w:ascii="Courier New" w:eastAsia="Times New Roman" w:hAnsi="Courier New"/>
      <w:sz w:val="24"/>
    </w:rPr>
  </w:style>
  <w:style w:type="character" w:styleId="Hyperlink">
    <w:name w:val="Hyperlink"/>
    <w:basedOn w:val="DefaultParagraphFont"/>
    <w:rsid w:val="00BB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berson\Local%20Settings\Temporary%20Internet%20Files\OLK7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1D2A-B055-4D00-8ACD-E033BBFE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107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cp:lastModifiedBy>Steve Rabin</cp:lastModifiedBy>
  <cp:revision>37</cp:revision>
  <cp:lastPrinted>2002-08-09T16:47:00Z</cp:lastPrinted>
  <dcterms:created xsi:type="dcterms:W3CDTF">2014-04-15T08:09:00Z</dcterms:created>
  <dcterms:modified xsi:type="dcterms:W3CDTF">2025-01-15T08:32:00Z</dcterms:modified>
</cp:coreProperties>
</file>